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09B" w:rsidRDefault="00960D2D" w:rsidP="008D6C31">
      <w:pPr>
        <w:tabs>
          <w:tab w:val="left" w:pos="2532"/>
        </w:tabs>
      </w:pPr>
      <w:r>
        <w:t>n°: 2006-XXA</w:t>
      </w:r>
    </w:p>
    <w:p w:rsidR="002B109B" w:rsidRPr="00DE2750" w:rsidRDefault="002B109B" w:rsidP="002B109B"/>
    <w:p w:rsidR="002B109B" w:rsidRPr="00DE2750" w:rsidRDefault="002B109B" w:rsidP="002B109B"/>
    <w:p w:rsidR="00DE2750" w:rsidRPr="00DE2750" w:rsidRDefault="00DE2750" w:rsidP="00DE2750">
      <w:pPr>
        <w:jc w:val="center"/>
        <w:rPr>
          <w:smallCaps/>
          <w:sz w:val="28"/>
          <w:szCs w:val="28"/>
        </w:rPr>
      </w:pPr>
      <w:r w:rsidRPr="00DE2750">
        <w:rPr>
          <w:smallCaps/>
          <w:sz w:val="28"/>
          <w:szCs w:val="28"/>
        </w:rPr>
        <w:t>Proyecto de Grado</w:t>
      </w:r>
    </w:p>
    <w:p w:rsidR="002B109B" w:rsidRDefault="002B109B" w:rsidP="002B109B"/>
    <w:p w:rsidR="00DE2750" w:rsidRDefault="00DE2750" w:rsidP="002B109B"/>
    <w:p w:rsidR="00DE2750" w:rsidRPr="00DE2750" w:rsidRDefault="00DE2750" w:rsidP="004704C8">
      <w:pPr>
        <w:pStyle w:val="Portada"/>
      </w:pPr>
      <w:r>
        <w:t xml:space="preserve">Presentado ante la ilustre </w:t>
      </w:r>
      <w:r w:rsidRPr="004704C8">
        <w:rPr>
          <w:smallCaps/>
        </w:rPr>
        <w:t>Universidad de Los Andes</w:t>
      </w:r>
      <w:r>
        <w:t xml:space="preserve"> como requisito parcial para </w:t>
      </w:r>
      <w:r w:rsidR="004704C8">
        <w:br/>
      </w:r>
      <w:r>
        <w:t xml:space="preserve">obtener el Título de </w:t>
      </w:r>
      <w:r w:rsidRPr="004704C8">
        <w:rPr>
          <w:smallCaps/>
        </w:rPr>
        <w:t>Ingeniero de Sistemas</w:t>
      </w:r>
    </w:p>
    <w:p w:rsidR="00244FCE" w:rsidRDefault="00244FCE" w:rsidP="00244FCE"/>
    <w:p w:rsidR="00244FCE" w:rsidRDefault="00244FCE" w:rsidP="00244FCE"/>
    <w:p w:rsidR="00244FCE" w:rsidRDefault="00244FCE" w:rsidP="00244FCE"/>
    <w:p w:rsidR="002B109B" w:rsidRDefault="00000000" w:rsidP="008D6C31">
      <w:pPr>
        <w:pStyle w:val="TituloProyecto"/>
      </w:pPr>
      <w:fldSimple w:instr=" TITLE  ">
        <w:r w:rsidR="00A35452">
          <w:t>Título del proyecto de grado: generalmente de un máximo de dos líneas</w:t>
        </w:r>
      </w:fldSimple>
    </w:p>
    <w:p w:rsidR="002B109B" w:rsidRDefault="002B109B" w:rsidP="002B109B"/>
    <w:p w:rsidR="004704C8" w:rsidRDefault="004704C8" w:rsidP="002B109B"/>
    <w:p w:rsidR="002B109B" w:rsidRDefault="00244FCE" w:rsidP="00244FCE">
      <w:pPr>
        <w:pStyle w:val="Portada"/>
      </w:pPr>
      <w:r>
        <w:t>Por</w:t>
      </w:r>
    </w:p>
    <w:p w:rsidR="00244FCE" w:rsidRDefault="00244FCE" w:rsidP="002B109B"/>
    <w:p w:rsidR="002B109B" w:rsidRDefault="002B109B" w:rsidP="004704C8">
      <w:pPr>
        <w:pStyle w:val="Portada"/>
      </w:pPr>
      <w:r>
        <w:t xml:space="preserve">Br. </w:t>
      </w:r>
      <w:r w:rsidR="00A35452">
        <w:t>NOMBRE DEL ESTUDIANTE</w:t>
      </w:r>
    </w:p>
    <w:p w:rsidR="00003CB8" w:rsidRDefault="00244FCE" w:rsidP="002B109B">
      <w:pPr>
        <w:pStyle w:val="Portada"/>
      </w:pPr>
      <w:r>
        <w:t>Tutor</w:t>
      </w:r>
      <w:r w:rsidR="002B109B">
        <w:t xml:space="preserve">: </w:t>
      </w:r>
      <w:r w:rsidR="00465BDC">
        <w:t>Nombres Apellido Tutor</w:t>
      </w:r>
    </w:p>
    <w:p w:rsidR="004704C8" w:rsidRDefault="004704C8" w:rsidP="002B109B">
      <w:pPr>
        <w:pStyle w:val="Portada"/>
      </w:pPr>
    </w:p>
    <w:p w:rsidR="00003CB8" w:rsidRDefault="00003CB8" w:rsidP="002B109B">
      <w:pPr>
        <w:pStyle w:val="Portada"/>
      </w:pPr>
    </w:p>
    <w:p w:rsidR="00D505FD" w:rsidRDefault="00244FCE" w:rsidP="00D505FD">
      <w:pPr>
        <w:pStyle w:val="Portada"/>
      </w:pPr>
      <w:r>
        <w:t>Marzo</w:t>
      </w:r>
      <w:r w:rsidR="00D505FD">
        <w:t xml:space="preserve"> 200</w:t>
      </w:r>
      <w:r>
        <w:t>6</w:t>
      </w:r>
    </w:p>
    <w:p w:rsidR="00D505FD" w:rsidRDefault="00D505FD" w:rsidP="00D505FD">
      <w:pPr>
        <w:pStyle w:val="Portada"/>
      </w:pPr>
    </w:p>
    <w:p w:rsidR="004704C8" w:rsidRDefault="004704C8" w:rsidP="00D505FD">
      <w:pPr>
        <w:pStyle w:val="Portada"/>
      </w:pPr>
    </w:p>
    <w:p w:rsidR="00D505FD" w:rsidRDefault="00A35452" w:rsidP="00D505FD">
      <w:pPr>
        <w:pStyle w:val="Portada"/>
      </w:pPr>
      <w:r>
        <w:rPr>
          <w:noProof/>
        </w:rPr>
        <w:drawing>
          <wp:inline distT="0" distB="0" distL="0" distR="0">
            <wp:extent cx="671195" cy="1009650"/>
            <wp:effectExtent l="0" t="0" r="0" b="0"/>
            <wp:docPr id="2" name="Picture 1" descr="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195" cy="1009650"/>
                    </a:xfrm>
                    <a:prstGeom prst="rect">
                      <a:avLst/>
                    </a:prstGeom>
                    <a:noFill/>
                    <a:ln>
                      <a:noFill/>
                    </a:ln>
                  </pic:spPr>
                </pic:pic>
              </a:graphicData>
            </a:graphic>
          </wp:inline>
        </w:drawing>
      </w:r>
    </w:p>
    <w:p w:rsidR="00D505FD" w:rsidRDefault="00D505FD" w:rsidP="00D505FD">
      <w:pPr>
        <w:pStyle w:val="Portada"/>
      </w:pPr>
    </w:p>
    <w:p w:rsidR="00D505FD" w:rsidRDefault="00D505FD" w:rsidP="00D505FD">
      <w:pPr>
        <w:pStyle w:val="Portada"/>
        <w:sectPr w:rsidR="00D505FD" w:rsidSect="006D2B46">
          <w:headerReference w:type="even" r:id="rId8"/>
          <w:footerReference w:type="even" r:id="rId9"/>
          <w:footerReference w:type="default" r:id="rId10"/>
          <w:pgSz w:w="12240" w:h="15840"/>
          <w:pgMar w:top="1800" w:right="1440" w:bottom="1800" w:left="1620" w:header="706" w:footer="706" w:gutter="360"/>
          <w:pgNumType w:fmt="lowerRoman"/>
          <w:cols w:space="708"/>
          <w:titlePg/>
          <w:docGrid w:linePitch="360"/>
        </w:sectPr>
      </w:pPr>
      <w:r>
        <w:t>©200</w:t>
      </w:r>
      <w:r w:rsidR="00244FCE">
        <w:t>6 Universidad de Los Andes Mérida, Venezuela</w:t>
      </w:r>
    </w:p>
    <w:p w:rsidR="00C37F63" w:rsidRDefault="00000000" w:rsidP="00C37F63">
      <w:pPr>
        <w:pStyle w:val="TituloResumen"/>
      </w:pPr>
      <w:fldSimple w:instr=" TITLE   \* MERGEFORMAT ">
        <w:r w:rsidR="00A35452">
          <w:t>Título del proyecto de grado: generalmente de un máximo de dos líneas</w:t>
        </w:r>
      </w:fldSimple>
    </w:p>
    <w:p w:rsidR="00C37F63" w:rsidRPr="00C37F63" w:rsidRDefault="00C37F63" w:rsidP="00C37F63"/>
    <w:p w:rsidR="00C37F63" w:rsidRDefault="00C37F63" w:rsidP="00C37F63">
      <w:pPr>
        <w:pStyle w:val="AutorResumen"/>
      </w:pPr>
      <w:r>
        <w:t xml:space="preserve">Br. </w:t>
      </w:r>
      <w:r w:rsidR="00A35452">
        <w:t>NOMBRE DEL ESTUDIANTE</w:t>
      </w:r>
    </w:p>
    <w:p w:rsidR="00C37F63" w:rsidRDefault="00C37F63" w:rsidP="00C37F63"/>
    <w:p w:rsidR="00C37F63" w:rsidRPr="00C37F63" w:rsidRDefault="00B60291" w:rsidP="00C37F63">
      <w:pPr>
        <w:pStyle w:val="Portada"/>
      </w:pPr>
      <w:r>
        <w:t xml:space="preserve">Proyecto de Grado — </w:t>
      </w:r>
      <w:r w:rsidR="00A35452">
        <w:t>Departamento al que pertenece el estudiante</w:t>
      </w:r>
      <w:r>
        <w:t xml:space="preserve">, </w:t>
      </w:r>
      <w:r>
        <w:fldChar w:fldCharType="begin"/>
      </w:r>
      <w:r>
        <w:instrText xml:space="preserve"> NUMPAGES  \# "0" \* Arabic  \* MERGEFORMAT </w:instrText>
      </w:r>
      <w:r>
        <w:fldChar w:fldCharType="separate"/>
      </w:r>
      <w:r w:rsidR="00A35452">
        <w:rPr>
          <w:noProof/>
        </w:rPr>
        <w:t>2</w:t>
      </w:r>
      <w:r>
        <w:fldChar w:fldCharType="end"/>
      </w:r>
      <w:r>
        <w:t xml:space="preserve"> páginas</w:t>
      </w:r>
    </w:p>
    <w:p w:rsidR="00C37F63" w:rsidRDefault="00C37F63" w:rsidP="00C37F63"/>
    <w:p w:rsidR="00D505FD" w:rsidRDefault="00B60291" w:rsidP="00D505FD">
      <w:r>
        <w:rPr>
          <w:b/>
        </w:rPr>
        <w:t>Resumen:</w:t>
      </w:r>
      <w:r>
        <w:t xml:space="preserve"> </w:t>
      </w:r>
      <w:fldSimple w:instr=" COMMENTS  ">
        <w:r w:rsidR="00A35452">
          <w:t>Aquí va el resumen del trabajo, a lo sumo de una página, incluyendo un conjunto de palabras clave y, además, el número de cota si está disponible.</w:t>
        </w:r>
      </w:fldSimple>
    </w:p>
    <w:p w:rsidR="00D505FD" w:rsidRPr="00244FCE" w:rsidRDefault="00B60291" w:rsidP="00D505FD">
      <w:r>
        <w:rPr>
          <w:b/>
        </w:rPr>
        <w:t>Palabras clave:</w:t>
      </w:r>
      <w:r>
        <w:t xml:space="preserve"> </w:t>
      </w:r>
      <w:fldSimple w:instr=" KEYWORDS  ">
        <w:r w:rsidR="00A35452">
          <w:t>Proyecto de grado, Formato digital, Elementos y estructura</w:t>
        </w:r>
      </w:fldSimple>
    </w:p>
    <w:p w:rsidR="00D505FD" w:rsidRPr="00244FCE" w:rsidRDefault="00B60291" w:rsidP="00D505FD">
      <w:r>
        <w:br w:type="page"/>
      </w:r>
    </w:p>
    <w:p w:rsidR="00D505FD" w:rsidRPr="00244FCE" w:rsidRDefault="00D505FD" w:rsidP="00D505FD"/>
    <w:p w:rsidR="00D505FD" w:rsidRPr="00244FCE" w:rsidRDefault="00D505FD" w:rsidP="00D505FD"/>
    <w:p w:rsidR="00D505FD" w:rsidRPr="00244FCE" w:rsidRDefault="00D505FD" w:rsidP="00D505FD"/>
    <w:p w:rsidR="00D505FD" w:rsidRPr="00244FCE" w:rsidRDefault="00D505FD" w:rsidP="00D505FD"/>
    <w:p w:rsidR="00D505FD" w:rsidRPr="00D505FD" w:rsidRDefault="00D505FD" w:rsidP="00D505FD">
      <w:pPr>
        <w:pStyle w:val="Dedicatoria"/>
      </w:pPr>
      <w:r w:rsidRPr="00D505FD">
        <w:t>Esta p</w:t>
      </w:r>
      <w:r>
        <w:t>á</w:t>
      </w:r>
      <w:r w:rsidRPr="00D505FD">
        <w:t>gina es opcional</w:t>
      </w:r>
      <w:r>
        <w:br/>
      </w:r>
      <w:r w:rsidRPr="00D505FD">
        <w:t>para la dedicatoria.</w:t>
      </w:r>
    </w:p>
    <w:p w:rsidR="00D505FD" w:rsidRDefault="00D505FD" w:rsidP="00D505FD">
      <w:pPr>
        <w:pStyle w:val="Dedicatoria"/>
      </w:pPr>
      <w:r w:rsidRPr="00D505FD">
        <w:t>Puede tener varias</w:t>
      </w:r>
      <w:r>
        <w:br/>
      </w:r>
      <w:r w:rsidRPr="00D505FD">
        <w:t>l</w:t>
      </w:r>
      <w:r>
        <w:t>í</w:t>
      </w:r>
      <w:r w:rsidRPr="00D505FD">
        <w:t>neas.</w:t>
      </w:r>
    </w:p>
    <w:p w:rsidR="005F641A" w:rsidRPr="005F641A" w:rsidRDefault="005F641A" w:rsidP="005F641A">
      <w:r>
        <w:br w:type="page"/>
      </w:r>
    </w:p>
    <w:p w:rsidR="00D505FD" w:rsidRDefault="004A0C9E" w:rsidP="004A0C9E">
      <w:pPr>
        <w:pStyle w:val="TituloCap"/>
      </w:pPr>
      <w:bookmarkStart w:id="0" w:name="_Toc131208429"/>
      <w:r>
        <w:t>Índice</w:t>
      </w:r>
      <w:bookmarkEnd w:id="0"/>
    </w:p>
    <w:p w:rsidR="005366C3" w:rsidRPr="005366C3" w:rsidRDefault="006D2B46">
      <w:pPr>
        <w:pStyle w:val="TDC1"/>
        <w:tabs>
          <w:tab w:val="right" w:leader="dot" w:pos="8990"/>
        </w:tabs>
        <w:rPr>
          <w:noProof/>
        </w:rPr>
      </w:pPr>
      <w:r>
        <w:fldChar w:fldCharType="begin"/>
      </w:r>
      <w:r>
        <w:instrText xml:space="preserve"> TOC \t "TituloCap,1,TituloCapNum,1,Seccion,2,Subseccion,3" </w:instrText>
      </w:r>
      <w:r>
        <w:fldChar w:fldCharType="separate"/>
      </w:r>
      <w:r w:rsidR="005366C3">
        <w:rPr>
          <w:noProof/>
        </w:rPr>
        <w:t>Índice</w:t>
      </w:r>
      <w:r w:rsidR="005366C3">
        <w:rPr>
          <w:noProof/>
        </w:rPr>
        <w:tab/>
      </w:r>
      <w:r w:rsidR="005366C3">
        <w:rPr>
          <w:noProof/>
        </w:rPr>
        <w:fldChar w:fldCharType="begin"/>
      </w:r>
      <w:r w:rsidR="005366C3">
        <w:rPr>
          <w:noProof/>
        </w:rPr>
        <w:instrText xml:space="preserve"> PAGEREF _Toc131208429 \h </w:instrText>
      </w:r>
      <w:r w:rsidR="005366C3">
        <w:rPr>
          <w:noProof/>
        </w:rPr>
      </w:r>
      <w:r w:rsidR="005366C3">
        <w:rPr>
          <w:noProof/>
        </w:rPr>
        <w:fldChar w:fldCharType="separate"/>
      </w:r>
      <w:r w:rsidR="00A35452">
        <w:rPr>
          <w:noProof/>
        </w:rPr>
        <w:t>ii</w:t>
      </w:r>
      <w:r w:rsidR="005366C3">
        <w:rPr>
          <w:noProof/>
        </w:rPr>
        <w:fldChar w:fldCharType="end"/>
      </w:r>
    </w:p>
    <w:p w:rsidR="005366C3" w:rsidRPr="005366C3" w:rsidRDefault="005366C3">
      <w:pPr>
        <w:pStyle w:val="TDC1"/>
        <w:tabs>
          <w:tab w:val="right" w:leader="dot" w:pos="8990"/>
        </w:tabs>
        <w:rPr>
          <w:noProof/>
        </w:rPr>
      </w:pPr>
      <w:r>
        <w:rPr>
          <w:noProof/>
        </w:rPr>
        <w:t>Índice de Tablas</w:t>
      </w:r>
      <w:r>
        <w:rPr>
          <w:noProof/>
        </w:rPr>
        <w:tab/>
      </w:r>
      <w:r>
        <w:rPr>
          <w:noProof/>
        </w:rPr>
        <w:fldChar w:fldCharType="begin"/>
      </w:r>
      <w:r>
        <w:rPr>
          <w:noProof/>
        </w:rPr>
        <w:instrText xml:space="preserve"> PAGEREF _Toc131208430 \h </w:instrText>
      </w:r>
      <w:r>
        <w:rPr>
          <w:noProof/>
        </w:rPr>
      </w:r>
      <w:r>
        <w:rPr>
          <w:noProof/>
        </w:rPr>
        <w:fldChar w:fldCharType="separate"/>
      </w:r>
      <w:r w:rsidR="00A35452">
        <w:rPr>
          <w:noProof/>
        </w:rPr>
        <w:t>ii</w:t>
      </w:r>
      <w:r>
        <w:rPr>
          <w:noProof/>
        </w:rPr>
        <w:fldChar w:fldCharType="end"/>
      </w:r>
    </w:p>
    <w:p w:rsidR="005366C3" w:rsidRPr="005366C3" w:rsidRDefault="005366C3">
      <w:pPr>
        <w:pStyle w:val="TDC1"/>
        <w:tabs>
          <w:tab w:val="right" w:leader="dot" w:pos="8990"/>
        </w:tabs>
        <w:rPr>
          <w:noProof/>
        </w:rPr>
      </w:pPr>
      <w:r>
        <w:rPr>
          <w:noProof/>
        </w:rPr>
        <w:t>Agradecimientos</w:t>
      </w:r>
      <w:r>
        <w:rPr>
          <w:noProof/>
        </w:rPr>
        <w:tab/>
      </w:r>
      <w:r>
        <w:rPr>
          <w:noProof/>
        </w:rPr>
        <w:fldChar w:fldCharType="begin"/>
      </w:r>
      <w:r>
        <w:rPr>
          <w:noProof/>
        </w:rPr>
        <w:instrText xml:space="preserve"> PAGEREF _Toc131208431 \h </w:instrText>
      </w:r>
      <w:r>
        <w:rPr>
          <w:noProof/>
        </w:rPr>
      </w:r>
      <w:r>
        <w:rPr>
          <w:noProof/>
        </w:rPr>
        <w:fldChar w:fldCharType="separate"/>
      </w:r>
      <w:r w:rsidR="00A35452">
        <w:rPr>
          <w:noProof/>
        </w:rPr>
        <w:t>ii</w:t>
      </w:r>
      <w:r>
        <w:rPr>
          <w:noProof/>
        </w:rPr>
        <w:fldChar w:fldCharType="end"/>
      </w:r>
    </w:p>
    <w:p w:rsidR="005366C3" w:rsidRPr="005366C3" w:rsidRDefault="005366C3">
      <w:pPr>
        <w:pStyle w:val="TDC1"/>
        <w:tabs>
          <w:tab w:val="left" w:pos="1440"/>
          <w:tab w:val="right" w:leader="dot" w:pos="8990"/>
        </w:tabs>
        <w:rPr>
          <w:noProof/>
        </w:rPr>
      </w:pPr>
      <w:r>
        <w:rPr>
          <w:noProof/>
        </w:rPr>
        <w:t>Capítulo 1</w:t>
      </w:r>
      <w:r w:rsidRPr="005366C3">
        <w:rPr>
          <w:noProof/>
        </w:rPr>
        <w:tab/>
      </w:r>
      <w:r>
        <w:rPr>
          <w:noProof/>
        </w:rPr>
        <w:t>Introducción</w:t>
      </w:r>
      <w:r>
        <w:rPr>
          <w:noProof/>
        </w:rPr>
        <w:tab/>
      </w:r>
      <w:r>
        <w:rPr>
          <w:noProof/>
        </w:rPr>
        <w:fldChar w:fldCharType="begin"/>
      </w:r>
      <w:r>
        <w:rPr>
          <w:noProof/>
        </w:rPr>
        <w:instrText xml:space="preserve"> PAGEREF _Toc131208432 \h </w:instrText>
      </w:r>
      <w:r>
        <w:rPr>
          <w:noProof/>
        </w:rPr>
      </w:r>
      <w:r>
        <w:rPr>
          <w:noProof/>
        </w:rPr>
        <w:fldChar w:fldCharType="separate"/>
      </w:r>
      <w:r w:rsidR="00A35452">
        <w:rPr>
          <w:noProof/>
        </w:rPr>
        <w:t>2</w:t>
      </w:r>
      <w:r>
        <w:rPr>
          <w:noProof/>
        </w:rPr>
        <w:fldChar w:fldCharType="end"/>
      </w:r>
    </w:p>
    <w:p w:rsidR="005366C3" w:rsidRPr="005366C3" w:rsidRDefault="005366C3">
      <w:pPr>
        <w:pStyle w:val="TDC1"/>
        <w:tabs>
          <w:tab w:val="left" w:pos="1440"/>
          <w:tab w:val="right" w:leader="dot" w:pos="8990"/>
        </w:tabs>
        <w:rPr>
          <w:noProof/>
        </w:rPr>
      </w:pPr>
      <w:r>
        <w:rPr>
          <w:noProof/>
        </w:rPr>
        <w:t>Capítulo 2</w:t>
      </w:r>
      <w:r w:rsidRPr="005366C3">
        <w:rPr>
          <w:noProof/>
        </w:rPr>
        <w:tab/>
      </w:r>
      <w:r>
        <w:rPr>
          <w:noProof/>
        </w:rPr>
        <w:t>Marco Teórico</w:t>
      </w:r>
      <w:r>
        <w:rPr>
          <w:noProof/>
        </w:rPr>
        <w:tab/>
      </w:r>
      <w:r>
        <w:rPr>
          <w:noProof/>
        </w:rPr>
        <w:fldChar w:fldCharType="begin"/>
      </w:r>
      <w:r>
        <w:rPr>
          <w:noProof/>
        </w:rPr>
        <w:instrText xml:space="preserve"> PAGEREF _Toc131208433 \h </w:instrText>
      </w:r>
      <w:r>
        <w:rPr>
          <w:noProof/>
        </w:rPr>
      </w:r>
      <w:r>
        <w:rPr>
          <w:noProof/>
        </w:rPr>
        <w:fldChar w:fldCharType="separate"/>
      </w:r>
      <w:r w:rsidR="00A35452">
        <w:rPr>
          <w:noProof/>
        </w:rPr>
        <w:t>2</w:t>
      </w:r>
      <w:r>
        <w:rPr>
          <w:noProof/>
        </w:rPr>
        <w:fldChar w:fldCharType="end"/>
      </w:r>
    </w:p>
    <w:p w:rsidR="005366C3" w:rsidRPr="005366C3" w:rsidRDefault="005366C3">
      <w:pPr>
        <w:pStyle w:val="TDC2"/>
        <w:tabs>
          <w:tab w:val="left" w:pos="960"/>
          <w:tab w:val="right" w:leader="dot" w:pos="8990"/>
        </w:tabs>
        <w:rPr>
          <w:noProof/>
        </w:rPr>
      </w:pPr>
      <w:r>
        <w:rPr>
          <w:noProof/>
        </w:rPr>
        <w:t>2.1</w:t>
      </w:r>
      <w:r w:rsidRPr="005366C3">
        <w:rPr>
          <w:noProof/>
        </w:rPr>
        <w:tab/>
      </w:r>
      <w:r>
        <w:rPr>
          <w:noProof/>
        </w:rPr>
        <w:t>TCP</w:t>
      </w:r>
      <w:r>
        <w:rPr>
          <w:noProof/>
        </w:rPr>
        <w:tab/>
      </w:r>
      <w:r>
        <w:rPr>
          <w:noProof/>
        </w:rPr>
        <w:fldChar w:fldCharType="begin"/>
      </w:r>
      <w:r>
        <w:rPr>
          <w:noProof/>
        </w:rPr>
        <w:instrText xml:space="preserve"> PAGEREF _Toc131208434 \h </w:instrText>
      </w:r>
      <w:r>
        <w:rPr>
          <w:noProof/>
        </w:rPr>
      </w:r>
      <w:r>
        <w:rPr>
          <w:noProof/>
        </w:rPr>
        <w:fldChar w:fldCharType="separate"/>
      </w:r>
      <w:r w:rsidR="00A35452">
        <w:rPr>
          <w:noProof/>
        </w:rPr>
        <w:t>2</w:t>
      </w:r>
      <w:r>
        <w:rPr>
          <w:noProof/>
        </w:rPr>
        <w:fldChar w:fldCharType="end"/>
      </w:r>
    </w:p>
    <w:p w:rsidR="005366C3" w:rsidRPr="005366C3" w:rsidRDefault="005366C3" w:rsidP="00DD6322">
      <w:pPr>
        <w:rPr>
          <w:noProof/>
        </w:rPr>
      </w:pPr>
      <w:r>
        <w:rPr>
          <w:noProof/>
        </w:rPr>
        <w:t>2.2</w:t>
      </w:r>
      <w:r w:rsidRPr="005366C3">
        <w:rPr>
          <w:noProof/>
        </w:rPr>
        <w:tab/>
      </w:r>
      <w:r>
        <w:rPr>
          <w:noProof/>
        </w:rPr>
        <w:t>Prueba</w:t>
      </w:r>
      <w:r>
        <w:rPr>
          <w:noProof/>
        </w:rPr>
        <w:tab/>
      </w:r>
      <w:r>
        <w:rPr>
          <w:noProof/>
        </w:rPr>
        <w:fldChar w:fldCharType="begin"/>
      </w:r>
      <w:r>
        <w:rPr>
          <w:noProof/>
        </w:rPr>
        <w:instrText xml:space="preserve"> PAGEREF _Toc131208435 \h </w:instrText>
      </w:r>
      <w:r>
        <w:rPr>
          <w:noProof/>
        </w:rPr>
      </w:r>
      <w:r>
        <w:rPr>
          <w:noProof/>
        </w:rPr>
        <w:fldChar w:fldCharType="separate"/>
      </w:r>
      <w:r w:rsidR="00A35452">
        <w:rPr>
          <w:noProof/>
        </w:rPr>
        <w:t>2</w:t>
      </w:r>
      <w:r>
        <w:rPr>
          <w:noProof/>
        </w:rPr>
        <w:fldChar w:fldCharType="end"/>
      </w:r>
    </w:p>
    <w:p w:rsidR="005366C3" w:rsidRPr="005366C3" w:rsidRDefault="005366C3">
      <w:pPr>
        <w:pStyle w:val="TDC1"/>
        <w:tabs>
          <w:tab w:val="left" w:pos="1440"/>
          <w:tab w:val="right" w:leader="dot" w:pos="8990"/>
        </w:tabs>
        <w:rPr>
          <w:noProof/>
        </w:rPr>
      </w:pPr>
      <w:r>
        <w:rPr>
          <w:noProof/>
        </w:rPr>
        <w:t>Capítulo 3</w:t>
      </w:r>
      <w:r w:rsidRPr="005366C3">
        <w:rPr>
          <w:noProof/>
        </w:rPr>
        <w:tab/>
      </w:r>
      <w:r>
        <w:rPr>
          <w:noProof/>
        </w:rPr>
        <w:t>Otro Capítulo</w:t>
      </w:r>
      <w:r>
        <w:rPr>
          <w:noProof/>
        </w:rPr>
        <w:tab/>
      </w:r>
      <w:r>
        <w:rPr>
          <w:noProof/>
        </w:rPr>
        <w:fldChar w:fldCharType="begin"/>
      </w:r>
      <w:r>
        <w:rPr>
          <w:noProof/>
        </w:rPr>
        <w:instrText xml:space="preserve"> PAGEREF _Toc131208436 \h </w:instrText>
      </w:r>
      <w:r>
        <w:rPr>
          <w:noProof/>
        </w:rPr>
      </w:r>
      <w:r>
        <w:rPr>
          <w:noProof/>
        </w:rPr>
        <w:fldChar w:fldCharType="separate"/>
      </w:r>
      <w:r w:rsidR="00A35452">
        <w:rPr>
          <w:noProof/>
        </w:rPr>
        <w:t>2</w:t>
      </w:r>
      <w:r>
        <w:rPr>
          <w:noProof/>
        </w:rPr>
        <w:fldChar w:fldCharType="end"/>
      </w:r>
    </w:p>
    <w:p w:rsidR="005366C3" w:rsidRPr="005366C3" w:rsidRDefault="005366C3">
      <w:pPr>
        <w:pStyle w:val="TDC2"/>
        <w:tabs>
          <w:tab w:val="left" w:pos="960"/>
          <w:tab w:val="right" w:leader="dot" w:pos="8990"/>
        </w:tabs>
        <w:rPr>
          <w:noProof/>
        </w:rPr>
      </w:pPr>
      <w:r>
        <w:rPr>
          <w:noProof/>
        </w:rPr>
        <w:t>3.1</w:t>
      </w:r>
      <w:r w:rsidRPr="005366C3">
        <w:rPr>
          <w:noProof/>
        </w:rPr>
        <w:tab/>
      </w:r>
      <w:r>
        <w:rPr>
          <w:noProof/>
        </w:rPr>
        <w:t>Prueba nueva</w:t>
      </w:r>
      <w:r>
        <w:rPr>
          <w:noProof/>
        </w:rPr>
        <w:tab/>
      </w:r>
      <w:r>
        <w:rPr>
          <w:noProof/>
        </w:rPr>
        <w:fldChar w:fldCharType="begin"/>
      </w:r>
      <w:r>
        <w:rPr>
          <w:noProof/>
        </w:rPr>
        <w:instrText xml:space="preserve"> PAGEREF _Toc131208437 \h </w:instrText>
      </w:r>
      <w:r>
        <w:rPr>
          <w:noProof/>
        </w:rPr>
      </w:r>
      <w:r>
        <w:rPr>
          <w:noProof/>
        </w:rPr>
        <w:fldChar w:fldCharType="separate"/>
      </w:r>
      <w:r w:rsidR="00A35452">
        <w:rPr>
          <w:noProof/>
        </w:rPr>
        <w:t>2</w:t>
      </w:r>
      <w:r>
        <w:rPr>
          <w:noProof/>
        </w:rPr>
        <w:fldChar w:fldCharType="end"/>
      </w:r>
    </w:p>
    <w:p w:rsidR="005366C3" w:rsidRPr="005366C3" w:rsidRDefault="005366C3">
      <w:pPr>
        <w:pStyle w:val="TDC3"/>
        <w:tabs>
          <w:tab w:val="left" w:pos="1440"/>
          <w:tab w:val="right" w:leader="dot" w:pos="8990"/>
        </w:tabs>
        <w:rPr>
          <w:noProof/>
        </w:rPr>
      </w:pPr>
      <w:r>
        <w:rPr>
          <w:noProof/>
        </w:rPr>
        <w:t>3.1.1</w:t>
      </w:r>
      <w:r w:rsidRPr="005366C3">
        <w:rPr>
          <w:noProof/>
        </w:rPr>
        <w:tab/>
      </w:r>
      <w:r>
        <w:rPr>
          <w:noProof/>
        </w:rPr>
        <w:t>Una pequeña sección</w:t>
      </w:r>
      <w:r>
        <w:rPr>
          <w:noProof/>
        </w:rPr>
        <w:tab/>
      </w:r>
      <w:r>
        <w:rPr>
          <w:noProof/>
        </w:rPr>
        <w:fldChar w:fldCharType="begin"/>
      </w:r>
      <w:r>
        <w:rPr>
          <w:noProof/>
        </w:rPr>
        <w:instrText xml:space="preserve"> PAGEREF _Toc131208438 \h </w:instrText>
      </w:r>
      <w:r>
        <w:rPr>
          <w:noProof/>
        </w:rPr>
      </w:r>
      <w:r>
        <w:rPr>
          <w:noProof/>
        </w:rPr>
        <w:fldChar w:fldCharType="separate"/>
      </w:r>
      <w:r w:rsidR="00A35452">
        <w:rPr>
          <w:noProof/>
        </w:rPr>
        <w:t>2</w:t>
      </w:r>
      <w:r>
        <w:rPr>
          <w:noProof/>
        </w:rPr>
        <w:fldChar w:fldCharType="end"/>
      </w:r>
    </w:p>
    <w:p w:rsidR="005366C3" w:rsidRPr="005366C3" w:rsidRDefault="005366C3">
      <w:pPr>
        <w:pStyle w:val="TDC3"/>
        <w:tabs>
          <w:tab w:val="left" w:pos="1440"/>
          <w:tab w:val="right" w:leader="dot" w:pos="8990"/>
        </w:tabs>
        <w:rPr>
          <w:noProof/>
        </w:rPr>
      </w:pPr>
      <w:r>
        <w:rPr>
          <w:noProof/>
        </w:rPr>
        <w:t>3.1.2</w:t>
      </w:r>
      <w:r w:rsidRPr="005366C3">
        <w:rPr>
          <w:noProof/>
        </w:rPr>
        <w:tab/>
      </w:r>
      <w:r>
        <w:rPr>
          <w:noProof/>
        </w:rPr>
        <w:t>Otra subsección</w:t>
      </w:r>
      <w:r>
        <w:rPr>
          <w:noProof/>
        </w:rPr>
        <w:tab/>
      </w:r>
      <w:r>
        <w:rPr>
          <w:noProof/>
        </w:rPr>
        <w:fldChar w:fldCharType="begin"/>
      </w:r>
      <w:r>
        <w:rPr>
          <w:noProof/>
        </w:rPr>
        <w:instrText xml:space="preserve"> PAGEREF _Toc131208439 \h </w:instrText>
      </w:r>
      <w:r>
        <w:rPr>
          <w:noProof/>
        </w:rPr>
      </w:r>
      <w:r>
        <w:rPr>
          <w:noProof/>
        </w:rPr>
        <w:fldChar w:fldCharType="separate"/>
      </w:r>
      <w:r w:rsidR="00A35452">
        <w:rPr>
          <w:noProof/>
        </w:rPr>
        <w:t>2</w:t>
      </w:r>
      <w:r>
        <w:rPr>
          <w:noProof/>
        </w:rPr>
        <w:fldChar w:fldCharType="end"/>
      </w:r>
    </w:p>
    <w:p w:rsidR="005366C3" w:rsidRPr="005366C3" w:rsidRDefault="005366C3">
      <w:pPr>
        <w:pStyle w:val="TDC1"/>
        <w:tabs>
          <w:tab w:val="left" w:pos="1440"/>
          <w:tab w:val="right" w:leader="dot" w:pos="8990"/>
        </w:tabs>
        <w:rPr>
          <w:noProof/>
        </w:rPr>
      </w:pPr>
      <w:r>
        <w:rPr>
          <w:noProof/>
        </w:rPr>
        <w:t>Capítulo 4</w:t>
      </w:r>
      <w:r w:rsidRPr="005366C3">
        <w:rPr>
          <w:noProof/>
        </w:rPr>
        <w:tab/>
      </w:r>
      <w:r>
        <w:rPr>
          <w:noProof/>
        </w:rPr>
        <w:t>Conclusiones</w:t>
      </w:r>
      <w:r>
        <w:rPr>
          <w:noProof/>
        </w:rPr>
        <w:tab/>
      </w:r>
      <w:r>
        <w:rPr>
          <w:noProof/>
        </w:rPr>
        <w:fldChar w:fldCharType="begin"/>
      </w:r>
      <w:r>
        <w:rPr>
          <w:noProof/>
        </w:rPr>
        <w:instrText xml:space="preserve"> PAGEREF _Toc131208440 \h </w:instrText>
      </w:r>
      <w:r>
        <w:rPr>
          <w:noProof/>
        </w:rPr>
      </w:r>
      <w:r>
        <w:rPr>
          <w:noProof/>
        </w:rPr>
        <w:fldChar w:fldCharType="separate"/>
      </w:r>
      <w:r w:rsidR="00A35452">
        <w:rPr>
          <w:noProof/>
        </w:rPr>
        <w:t>2</w:t>
      </w:r>
      <w:r>
        <w:rPr>
          <w:noProof/>
        </w:rPr>
        <w:fldChar w:fldCharType="end"/>
      </w:r>
    </w:p>
    <w:p w:rsidR="005366C3" w:rsidRPr="005366C3" w:rsidRDefault="005366C3">
      <w:pPr>
        <w:pStyle w:val="TDC1"/>
        <w:tabs>
          <w:tab w:val="right" w:leader="dot" w:pos="8990"/>
        </w:tabs>
        <w:rPr>
          <w:noProof/>
        </w:rPr>
      </w:pPr>
      <w:r>
        <w:rPr>
          <w:noProof/>
        </w:rPr>
        <w:t>Bibliografía</w:t>
      </w:r>
      <w:r>
        <w:rPr>
          <w:noProof/>
        </w:rPr>
        <w:tab/>
      </w:r>
      <w:r>
        <w:rPr>
          <w:noProof/>
        </w:rPr>
        <w:fldChar w:fldCharType="begin"/>
      </w:r>
      <w:r>
        <w:rPr>
          <w:noProof/>
        </w:rPr>
        <w:instrText xml:space="preserve"> PAGEREF _Toc131208441 \h </w:instrText>
      </w:r>
      <w:r>
        <w:rPr>
          <w:noProof/>
        </w:rPr>
      </w:r>
      <w:r>
        <w:rPr>
          <w:noProof/>
        </w:rPr>
        <w:fldChar w:fldCharType="separate"/>
      </w:r>
      <w:r w:rsidR="00A35452">
        <w:rPr>
          <w:noProof/>
        </w:rPr>
        <w:t>2</w:t>
      </w:r>
      <w:r>
        <w:rPr>
          <w:noProof/>
        </w:rPr>
        <w:fldChar w:fldCharType="end"/>
      </w:r>
    </w:p>
    <w:p w:rsidR="005F641A" w:rsidRDefault="006D2B46" w:rsidP="00240921">
      <w:pPr>
        <w:pStyle w:val="PrimerParrafo"/>
      </w:pPr>
      <w:r>
        <w:fldChar w:fldCharType="end"/>
      </w:r>
      <w:r w:rsidR="005F641A">
        <w:br w:type="page"/>
      </w:r>
    </w:p>
    <w:p w:rsidR="004A0C9E" w:rsidRDefault="005F641A" w:rsidP="004A0C9E">
      <w:pPr>
        <w:pStyle w:val="TituloCap"/>
      </w:pPr>
      <w:bookmarkStart w:id="1" w:name="_Toc131208430"/>
      <w:r>
        <w:t xml:space="preserve">Índice de </w:t>
      </w:r>
      <w:r w:rsidR="00B45127">
        <w:t>Tabla</w:t>
      </w:r>
      <w:r>
        <w:t>s</w:t>
      </w:r>
      <w:bookmarkEnd w:id="1"/>
    </w:p>
    <w:p w:rsidR="005F641A" w:rsidRDefault="005F641A" w:rsidP="004A0C9E">
      <w:r>
        <w:br w:type="page"/>
      </w:r>
    </w:p>
    <w:p w:rsidR="004A0C9E" w:rsidRDefault="004A0C9E" w:rsidP="004A0C9E">
      <w:pPr>
        <w:pStyle w:val="TituloCap"/>
      </w:pPr>
      <w:bookmarkStart w:id="2" w:name="_Toc131208431"/>
      <w:r>
        <w:t>Agradecimientos</w:t>
      </w:r>
      <w:bookmarkEnd w:id="2"/>
    </w:p>
    <w:p w:rsidR="00BE5E54" w:rsidRDefault="00BE5E54" w:rsidP="00BE5E54">
      <w:pPr>
        <w:pStyle w:val="PrimerParrafo"/>
      </w:pPr>
      <w:r>
        <w:t>Esta página es opcional. Una página como máximo.</w:t>
      </w:r>
    </w:p>
    <w:p w:rsidR="006D2B46" w:rsidRDefault="00BE5E54" w:rsidP="00B45127">
      <w:pPr>
        <w:pStyle w:val="Parrafo"/>
      </w:pPr>
      <w:r>
        <w:t>Se tienen esencialmente dos tipos de párrafos, el primer párrafo después de un título de capítulo o de sección y el párrafo que corresponde a cualquier párrafo intermedio.</w:t>
      </w:r>
    </w:p>
    <w:p w:rsidR="009D58E0" w:rsidRDefault="009D58E0" w:rsidP="00B45127">
      <w:pPr>
        <w:pStyle w:val="Parrafo"/>
        <w:rPr>
          <w:b/>
          <w:bCs/>
        </w:rPr>
      </w:pPr>
    </w:p>
    <w:p w:rsidR="00F55E98" w:rsidRDefault="00F55E98" w:rsidP="00B45127">
      <w:pPr>
        <w:pStyle w:val="Parrafo"/>
        <w:rPr>
          <w:b/>
          <w:bCs/>
        </w:rPr>
      </w:pPr>
    </w:p>
    <w:p w:rsidR="00F55E98" w:rsidRDefault="00F55E98" w:rsidP="00B45127">
      <w:pPr>
        <w:pStyle w:val="Parrafo"/>
        <w:rPr>
          <w:b/>
          <w:bCs/>
        </w:rPr>
      </w:pPr>
    </w:p>
    <w:p w:rsidR="00F55E98" w:rsidRDefault="00F55E98" w:rsidP="00B45127">
      <w:pPr>
        <w:pStyle w:val="Parrafo"/>
        <w:rPr>
          <w:b/>
          <w:bCs/>
        </w:rPr>
      </w:pPr>
    </w:p>
    <w:p w:rsidR="00F55E98" w:rsidRDefault="00F55E98" w:rsidP="00B45127">
      <w:pPr>
        <w:pStyle w:val="Parrafo"/>
        <w:rPr>
          <w:b/>
          <w:bCs/>
        </w:rPr>
      </w:pPr>
    </w:p>
    <w:p w:rsidR="00F55E98" w:rsidRPr="001C3144" w:rsidRDefault="00F55E98" w:rsidP="00B45127">
      <w:pPr>
        <w:pStyle w:val="Parrafo"/>
        <w:rPr>
          <w:b/>
          <w:bCs/>
        </w:rPr>
        <w:sectPr w:rsidR="00F55E98" w:rsidRPr="001C3144" w:rsidSect="006D2B46">
          <w:pgSz w:w="12240" w:h="15840" w:code="1"/>
          <w:pgMar w:top="2160" w:right="1440" w:bottom="1800" w:left="1440" w:header="706" w:footer="706" w:gutter="360"/>
          <w:pgNumType w:fmt="lowerRoman"/>
          <w:cols w:space="708"/>
          <w:titlePg/>
          <w:docGrid w:linePitch="360"/>
        </w:sectPr>
      </w:pPr>
    </w:p>
    <w:p w:rsidR="0097467B" w:rsidRDefault="006A273F" w:rsidP="00BE5E54">
      <w:pPr>
        <w:pStyle w:val="TituloCapNum"/>
      </w:pPr>
      <w:r>
        <w:br/>
      </w:r>
      <w:bookmarkStart w:id="3" w:name="_Ref131207390"/>
      <w:bookmarkStart w:id="4" w:name="_Ref131207417"/>
      <w:bookmarkStart w:id="5" w:name="_Toc131208432"/>
      <w:r>
        <w:t>Introducción</w:t>
      </w:r>
      <w:bookmarkEnd w:id="3"/>
      <w:bookmarkEnd w:id="4"/>
      <w:bookmarkEnd w:id="5"/>
    </w:p>
    <w:p w:rsidR="00BE5E54" w:rsidRDefault="00BE5E54" w:rsidP="00BE5E54">
      <w:pPr>
        <w:pStyle w:val="PrimerParrafo"/>
      </w:pPr>
      <w:r>
        <w:t xml:space="preserve">Esta es una prueba. El crecimiento explosivo de Internet y, en particular, de la aparición del problema de congestión ha hecho que se planteen mecanismos alternativos ejecutados en los enrutadores para complementar el control punto a punto del TCP. Estos mecanismos se denominan algoritmos de manejo activo de cola o AQM (Active </w:t>
      </w:r>
      <w:proofErr w:type="spellStart"/>
      <w:r>
        <w:t>Queue</w:t>
      </w:r>
      <w:proofErr w:type="spellEnd"/>
      <w:r>
        <w:t xml:space="preserve"> Management, en inglés). Debido al control de congestión, Internet representa uno de los sistemas artificiales de mayor interés en el área de teoría de control, véase (</w:t>
      </w:r>
      <w:proofErr w:type="spellStart"/>
      <w:r>
        <w:t>Low</w:t>
      </w:r>
      <w:proofErr w:type="spellEnd"/>
      <w:r>
        <w:t xml:space="preserve"> et al., 2002).</w:t>
      </w:r>
    </w:p>
    <w:p w:rsidR="00BE5E54" w:rsidRDefault="00BE5E54" w:rsidP="00BE5E54">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6D2B46" w:rsidRDefault="006D2B46" w:rsidP="006D2B46">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BE5E54" w:rsidRDefault="006D2B46" w:rsidP="006D2B46">
      <w:pPr>
        <w:pStyle w:val="Parrafo"/>
      </w:pPr>
      <w:r>
        <w:t>La idea básica de los algoritmos AQM es anticiparse a situaciones de congestión estableciendo reglas para el descarte controlado de paquetes cuando la situación así lo requiere.</w:t>
      </w:r>
    </w:p>
    <w:p w:rsidR="006D2B46" w:rsidRDefault="006D2B46" w:rsidP="006D2B46">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6D2B46" w:rsidRPr="00BE5E54" w:rsidRDefault="006D2B46" w:rsidP="006D2B46">
      <w:pPr>
        <w:pStyle w:val="Parrafo"/>
      </w:pPr>
      <w:r>
        <w:t>La idea básica de los algoritmos AQM es anticiparse a situaciones de congestión estableciendo reglas para el descarte controlado de paquetes cuando la situación así lo requiere.</w:t>
      </w:r>
    </w:p>
    <w:p w:rsidR="00285ED7" w:rsidRDefault="00285ED7" w:rsidP="006A273F"/>
    <w:p w:rsidR="00BE5E54" w:rsidRDefault="00BE5E54" w:rsidP="006A273F">
      <w:pPr>
        <w:sectPr w:rsidR="00BE5E54" w:rsidSect="007C0480">
          <w:headerReference w:type="default" r:id="rId11"/>
          <w:footerReference w:type="default" r:id="rId12"/>
          <w:pgSz w:w="12240" w:h="15840" w:code="1"/>
          <w:pgMar w:top="2160" w:right="1440" w:bottom="1800" w:left="1440" w:header="1260" w:footer="706" w:gutter="360"/>
          <w:pgNumType w:start="1"/>
          <w:cols w:space="708"/>
          <w:titlePg/>
          <w:docGrid w:linePitch="360"/>
        </w:sectPr>
      </w:pPr>
    </w:p>
    <w:p w:rsidR="00D528F4" w:rsidRDefault="00D528F4" w:rsidP="006A273F"/>
    <w:p w:rsidR="00D528F4" w:rsidRDefault="00D528F4" w:rsidP="00D528F4">
      <w:pPr>
        <w:pStyle w:val="TituloCapNum"/>
      </w:pPr>
      <w:r>
        <w:br/>
      </w:r>
      <w:bookmarkStart w:id="6" w:name="_Ref131207479"/>
      <w:bookmarkStart w:id="7" w:name="_Toc131208433"/>
      <w:r>
        <w:t>Marco Teórico</w:t>
      </w:r>
      <w:bookmarkEnd w:id="6"/>
      <w:bookmarkEnd w:id="7"/>
    </w:p>
    <w:p w:rsidR="00BE5E54" w:rsidRDefault="00BE5E54" w:rsidP="00BE5E54">
      <w:pPr>
        <w:pStyle w:val="PrimerParrafo"/>
      </w:pPr>
      <w:r>
        <w:t>Otra prueba.</w:t>
      </w:r>
    </w:p>
    <w:p w:rsidR="00BE5E54" w:rsidRDefault="00BE5E54" w:rsidP="00BE5E54">
      <w:pPr>
        <w:pStyle w:val="Parrafo"/>
      </w:pPr>
      <w:r>
        <w:t>Aquí vemos como se cambia entre el primer párrafo y los siguientes.</w:t>
      </w:r>
    </w:p>
    <w:p w:rsidR="00BE5E54" w:rsidRDefault="007427AC" w:rsidP="007427AC">
      <w:pPr>
        <w:pStyle w:val="Seccion"/>
      </w:pPr>
      <w:bookmarkStart w:id="8" w:name="_Toc131208434"/>
      <w:r>
        <w:t>TCP</w:t>
      </w:r>
      <w:bookmarkEnd w:id="8"/>
    </w:p>
    <w:p w:rsidR="007427AC" w:rsidRDefault="00AF1599" w:rsidP="007427AC">
      <w:pPr>
        <w:pStyle w:val="PrimerParrafo"/>
      </w:pPr>
      <w:r>
        <w:t>Aquí tenemos otro ejemplo de un primer párrafo. 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AF1599" w:rsidRDefault="00AF1599" w:rsidP="00AF1599">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AF1599" w:rsidRDefault="00AF1599" w:rsidP="00AF1599">
      <w:pPr>
        <w:pStyle w:val="Parrafo"/>
      </w:pPr>
      <w:r>
        <w:t xml:space="preserve">La idea básica de los algoritmos AQM es anticiparse a situaciones de congestión estableciendo reglas para el descarte controlado de paquetes cuando la situación así lo requiere. </w:t>
      </w:r>
    </w:p>
    <w:p w:rsidR="00AF1599" w:rsidRDefault="00AF1599" w:rsidP="00AF1599">
      <w:pPr>
        <w:pStyle w:val="Seccion"/>
      </w:pPr>
      <w:bookmarkStart w:id="9" w:name="_Toc131208435"/>
      <w:r>
        <w:t>Prueba</w:t>
      </w:r>
      <w:bookmarkEnd w:id="9"/>
    </w:p>
    <w:p w:rsidR="00AF1599" w:rsidRDefault="00AF1599" w:rsidP="00AF1599">
      <w:pPr>
        <w:pStyle w:val="PrimerParrafo"/>
      </w:pPr>
      <w:r>
        <w:t xml:space="preserve">Esta es una nueva sección. La idea básica de los algoritmos AQM es anticiparse a situaciones de congestión estableciendo reglas. </w:t>
      </w:r>
    </w:p>
    <w:p w:rsidR="006D2B46" w:rsidRDefault="006D2B46" w:rsidP="006D2B46">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6D2B46" w:rsidRDefault="006D2B46" w:rsidP="006D2B46">
      <w:pPr>
        <w:pStyle w:val="Parrafo"/>
      </w:pPr>
      <w:r>
        <w:t xml:space="preserve">La idea básica de los algoritmos AQM es anticiparse a situaciones de congestión estableciendo reglas para el descarte controlado de paquetes cuando la situación así lo requiere. </w:t>
      </w:r>
    </w:p>
    <w:p w:rsidR="006D2B46" w:rsidRDefault="006D2B46" w:rsidP="006D2B46">
      <w:pPr>
        <w:pStyle w:val="Parrafo"/>
      </w:pPr>
      <w:r>
        <w:t>La idea básica de los algoritmos AQM es anticiparse a situaciones de congestión estableciendo reglas para el descarte controlado de paquetes cuando la situación así lo requiere. Esto permite maximizar la utilización de la capacidad del enlace del enrutador, con el fin de obtener una tasa alta de envío de paquetes y mantener un tiempo de espera en la cola lo más pequeño posible.</w:t>
      </w:r>
    </w:p>
    <w:p w:rsidR="006D2B46" w:rsidRPr="006D2B46" w:rsidRDefault="006D2B46" w:rsidP="006D2B46">
      <w:pPr>
        <w:pStyle w:val="Parrafo"/>
      </w:pPr>
      <w:r>
        <w:t xml:space="preserve">La idea básica de los algoritmos AQM es anticiparse a situaciones de congestión estableciendo reglas para el descarte controlado de paquetes cuando la situación así lo requiere. </w:t>
      </w:r>
    </w:p>
    <w:p w:rsidR="00285ED7" w:rsidRDefault="00285ED7" w:rsidP="00D528F4"/>
    <w:p w:rsidR="00BE5E54" w:rsidRDefault="00BE5E54" w:rsidP="00D528F4">
      <w:pPr>
        <w:sectPr w:rsidR="00BE5E54" w:rsidSect="006D2B46">
          <w:pgSz w:w="12240" w:h="15840" w:code="1"/>
          <w:pgMar w:top="2160" w:right="1440" w:bottom="1800" w:left="1440" w:header="706" w:footer="706" w:gutter="360"/>
          <w:cols w:space="708"/>
          <w:titlePg/>
          <w:docGrid w:linePitch="360"/>
        </w:sectPr>
      </w:pPr>
    </w:p>
    <w:p w:rsidR="00041273" w:rsidRDefault="00041273" w:rsidP="00D528F4"/>
    <w:p w:rsidR="00041273" w:rsidRDefault="00041273" w:rsidP="00041273">
      <w:pPr>
        <w:pStyle w:val="TituloCapNum"/>
      </w:pPr>
      <w:r>
        <w:br/>
      </w:r>
      <w:bookmarkStart w:id="10" w:name="_Toc131208436"/>
      <w:r>
        <w:t>Otro Capítulo</w:t>
      </w:r>
      <w:bookmarkEnd w:id="10"/>
    </w:p>
    <w:p w:rsidR="00285ED7" w:rsidRDefault="00285ED7" w:rsidP="00041273"/>
    <w:p w:rsidR="00C61564" w:rsidRDefault="00C61564" w:rsidP="00C61564">
      <w:pPr>
        <w:pStyle w:val="PrimerParrafo"/>
      </w:pPr>
      <w:r>
        <w:t>Aquí comienza otro párrafo. Esto permite maximizar la utilización de la capacidad del enlace del enrutador, con el fin de obtener una tasa alta de envío de paquetes y mantener un tiempo de espera en la cola lo más pequeño posible.</w:t>
      </w:r>
    </w:p>
    <w:p w:rsidR="00C61564" w:rsidRPr="00C61564" w:rsidRDefault="00C61564" w:rsidP="00C61564">
      <w:pPr>
        <w:pStyle w:val="Seccion"/>
      </w:pPr>
      <w:bookmarkStart w:id="11" w:name="_Toc131208437"/>
      <w:r>
        <w:t>Prueba nueva</w:t>
      </w:r>
      <w:bookmarkEnd w:id="11"/>
    </w:p>
    <w:p w:rsidR="00C61564" w:rsidRDefault="00C61564" w:rsidP="00C61564">
      <w:pPr>
        <w:pStyle w:val="PrimerParrafo"/>
      </w:pPr>
      <w:r>
        <w:t>Esto permite maximizar la utilización de la capacidad del enlace del enrutador, con el fin de obtener una tasa alta de envío de paquetes y mantener un tiempo de espera en la cola lo más pequeño posible.</w:t>
      </w:r>
    </w:p>
    <w:p w:rsidR="00C61564" w:rsidRDefault="00C61564" w:rsidP="00C61564">
      <w:pPr>
        <w:pStyle w:val="Parrafo"/>
      </w:pPr>
      <w:r>
        <w:t>Esto permite maximizar la utilización de la capacidad del enlace del enrutador, con el fin de obtener una tasa alta de envío de paquetes y mantener un tiempo de espera en la cola lo más pequeño posible.</w:t>
      </w:r>
    </w:p>
    <w:p w:rsidR="00C61564" w:rsidRDefault="00C61564" w:rsidP="00C61564">
      <w:pPr>
        <w:pStyle w:val="Subseccion"/>
      </w:pPr>
      <w:bookmarkStart w:id="12" w:name="_Toc131208438"/>
      <w:r>
        <w:t>Una pequeña sección</w:t>
      </w:r>
      <w:bookmarkEnd w:id="12"/>
    </w:p>
    <w:p w:rsidR="00C61564" w:rsidRDefault="00C61564" w:rsidP="00C61564">
      <w:pPr>
        <w:pStyle w:val="PrimerParrafo"/>
      </w:pPr>
      <w:r>
        <w:t>Aquí comienza otro párrafo. Esto permite maximizar la utilización de la capacidad del enlace. Esto permite maximizar la utilización de la capacidad del enlace.</w:t>
      </w:r>
    </w:p>
    <w:p w:rsidR="00C61564" w:rsidRDefault="00C61564" w:rsidP="00C61564">
      <w:pPr>
        <w:pStyle w:val="Parrafo"/>
      </w:pPr>
      <w:r>
        <w:t>Aquí comienza otro párrafo. Esto permite maximizar la utilización de la capacidad del enlace. Aquí comienza otro párrafo. Esto permite maximizar la utilización de la capacidad del enlace.</w:t>
      </w:r>
    </w:p>
    <w:p w:rsidR="00C61564" w:rsidRDefault="00C61564" w:rsidP="00C61564">
      <w:pPr>
        <w:pStyle w:val="Subseccion"/>
      </w:pPr>
      <w:bookmarkStart w:id="13" w:name="_Toc131208439"/>
      <w:r>
        <w:t>Otra subsección</w:t>
      </w:r>
      <w:bookmarkEnd w:id="13"/>
    </w:p>
    <w:p w:rsidR="00C61564" w:rsidRDefault="00C61564" w:rsidP="00C61564">
      <w:pPr>
        <w:pStyle w:val="PrimerParrafo"/>
      </w:pPr>
      <w:r>
        <w:t xml:space="preserve">Aquí tenemos otro ejemplo de un primer párrafo. La idea básica de los algoritmos AQM es anticiparse a situaciones de congestión estableciendo reglas para el descarte controlado de paquetes cuando la situación así lo requiere. </w:t>
      </w:r>
    </w:p>
    <w:p w:rsidR="00C61564" w:rsidRDefault="00C61564" w:rsidP="00C61564">
      <w:pPr>
        <w:pStyle w:val="Parrafo"/>
      </w:pPr>
      <w:r>
        <w:t xml:space="preserve">Esto permite maximizar la utilización de la capacidad del enlace del enrutador, con el fin de obtener una tasa alta de envío de paquetes y mantener un tiempo de espera en la cola lo más pequeño posible. </w:t>
      </w:r>
    </w:p>
    <w:p w:rsidR="00C61564" w:rsidRPr="00C61564" w:rsidRDefault="00C61564" w:rsidP="00C61564">
      <w:pPr>
        <w:pStyle w:val="Parrafo"/>
        <w:ind w:firstLine="0"/>
        <w:sectPr w:rsidR="00C61564" w:rsidRPr="00C61564" w:rsidSect="006D2B46">
          <w:pgSz w:w="12240" w:h="15840" w:code="1"/>
          <w:pgMar w:top="2160" w:right="1440" w:bottom="1800" w:left="1440" w:header="706" w:footer="706" w:gutter="360"/>
          <w:cols w:space="708"/>
          <w:titlePg/>
          <w:docGrid w:linePitch="360"/>
        </w:sectPr>
      </w:pPr>
    </w:p>
    <w:p w:rsidR="009F7535" w:rsidRDefault="009F7535" w:rsidP="00041273"/>
    <w:p w:rsidR="009F7535" w:rsidRDefault="009F7535" w:rsidP="00C61564">
      <w:pPr>
        <w:pStyle w:val="TituloCapNum"/>
      </w:pPr>
      <w:r>
        <w:br/>
      </w:r>
      <w:bookmarkStart w:id="14" w:name="_Toc131208440"/>
      <w:r>
        <w:t>Conclusiones</w:t>
      </w:r>
      <w:bookmarkEnd w:id="14"/>
    </w:p>
    <w:p w:rsidR="006D2B46" w:rsidRDefault="006D2B46" w:rsidP="006D2B46">
      <w:pPr>
        <w:pStyle w:val="PrimerParrafo"/>
      </w:pPr>
      <w:r>
        <w:t xml:space="preserve">Aquí tenemos otro ejemplo de un primer párrafo. La idea básica de los algoritmos AQM es anticiparse a situaciones de congestión estableciendo reglas para el descarte controlado de paquetes cuando la situación así lo requiere. </w:t>
      </w:r>
    </w:p>
    <w:p w:rsidR="00AF1599" w:rsidRDefault="006D2B46" w:rsidP="006D2B46">
      <w:pPr>
        <w:pStyle w:val="Parrafo"/>
      </w:pPr>
      <w:r>
        <w:t xml:space="preserve">Esto permite maximizar la utilización de la capacidad del enlace del enrutador, con el fin de obtener una tasa alta de envío de paquetes y mantener un tiempo de espera en la cola lo más pequeño posible. </w:t>
      </w:r>
    </w:p>
    <w:p w:rsidR="006D2B46" w:rsidRPr="00AF1599" w:rsidRDefault="006D2B46" w:rsidP="006D2B46">
      <w:pPr>
        <w:pStyle w:val="Parrafo"/>
      </w:pPr>
    </w:p>
    <w:p w:rsidR="00285ED7" w:rsidRDefault="00285ED7" w:rsidP="009F7535"/>
    <w:p w:rsidR="00AF1599" w:rsidRDefault="00AF1599" w:rsidP="009F7535">
      <w:pPr>
        <w:sectPr w:rsidR="00AF1599" w:rsidSect="00E51E21">
          <w:pgSz w:w="12240" w:h="15840" w:code="1"/>
          <w:pgMar w:top="2160" w:right="1440" w:bottom="1800" w:left="1440" w:header="706" w:footer="706" w:gutter="360"/>
          <w:cols w:space="708"/>
          <w:titlePg/>
          <w:docGrid w:linePitch="360"/>
        </w:sectPr>
      </w:pPr>
    </w:p>
    <w:p w:rsidR="00285ED7" w:rsidRDefault="00285ED7" w:rsidP="009F7535"/>
    <w:p w:rsidR="00285ED7" w:rsidRDefault="003D5C2C" w:rsidP="003D5C2C">
      <w:pPr>
        <w:pStyle w:val="TituloCap"/>
      </w:pPr>
      <w:bookmarkStart w:id="15" w:name="_Toc131208441"/>
      <w:r>
        <w:t>Bibliografía</w:t>
      </w:r>
      <w:bookmarkEnd w:id="15"/>
    </w:p>
    <w:p w:rsidR="00AF1599" w:rsidRPr="00AF1599" w:rsidRDefault="00AF1599" w:rsidP="00AF1599">
      <w:pPr>
        <w:pStyle w:val="Bibliografia"/>
        <w:rPr>
          <w:lang w:val="en-US"/>
        </w:rPr>
      </w:pPr>
      <w:r w:rsidRPr="00AF1599">
        <w:rPr>
          <w:lang w:val="en-US"/>
        </w:rPr>
        <w:t xml:space="preserve">Low, S., Paganini, F. and Doyle, J. (2002), ‘Internet congestion control’, </w:t>
      </w:r>
      <w:r w:rsidRPr="00AF1599">
        <w:rPr>
          <w:i/>
          <w:lang w:val="en-US"/>
        </w:rPr>
        <w:t>IEEE Control Systems Magazine</w:t>
      </w:r>
      <w:r w:rsidRPr="00AF1599">
        <w:rPr>
          <w:lang w:val="en-US"/>
        </w:rPr>
        <w:t xml:space="preserve"> </w:t>
      </w:r>
      <w:r w:rsidRPr="00AF1599">
        <w:rPr>
          <w:b/>
          <w:lang w:val="en-US"/>
        </w:rPr>
        <w:t>22</w:t>
      </w:r>
      <w:r w:rsidRPr="00AF1599">
        <w:rPr>
          <w:lang w:val="en-US"/>
        </w:rPr>
        <w:t>(1), 28–43.</w:t>
      </w:r>
    </w:p>
    <w:p w:rsidR="00AF1599" w:rsidRPr="00AF1599" w:rsidRDefault="00AF1599" w:rsidP="00AF1599">
      <w:pPr>
        <w:pStyle w:val="Bibliografia"/>
        <w:rPr>
          <w:lang w:val="en-US"/>
        </w:rPr>
      </w:pPr>
      <w:r w:rsidRPr="00AF1599">
        <w:rPr>
          <w:lang w:val="en-US"/>
        </w:rPr>
        <w:t>Marquez, R., Altman, E. and Sol</w:t>
      </w:r>
      <w:r>
        <w:rPr>
          <w:lang w:val="en-US"/>
        </w:rPr>
        <w:t>é Á</w:t>
      </w:r>
      <w:r w:rsidRPr="00AF1599">
        <w:rPr>
          <w:lang w:val="en-US"/>
        </w:rPr>
        <w:t xml:space="preserve">lvarez, S. (2004), </w:t>
      </w:r>
      <w:r w:rsidRPr="00AF1599">
        <w:rPr>
          <w:i/>
          <w:lang w:val="en-US"/>
        </w:rPr>
        <w:t>Modeling TCP and HighSpeed TCP: A nonlinear extension to AIMD mechanisms</w:t>
      </w:r>
      <w:r w:rsidRPr="00AF1599">
        <w:rPr>
          <w:lang w:val="en-US"/>
        </w:rPr>
        <w:t>, in ‘Proc. HSNMC 7th IEEE Int</w:t>
      </w:r>
      <w:r>
        <w:rPr>
          <w:lang w:val="en-US"/>
        </w:rPr>
        <w:t xml:space="preserve"> </w:t>
      </w:r>
      <w:r w:rsidRPr="00AF1599">
        <w:rPr>
          <w:lang w:val="en-US"/>
        </w:rPr>
        <w:t>Conf’, Toulouse, Franc</w:t>
      </w:r>
      <w:r>
        <w:rPr>
          <w:lang w:val="en-US"/>
        </w:rPr>
        <w:t>ia</w:t>
      </w:r>
      <w:r w:rsidRPr="00AF1599">
        <w:rPr>
          <w:lang w:val="en-US"/>
        </w:rPr>
        <w:t>.</w:t>
      </w:r>
    </w:p>
    <w:p w:rsidR="003D5C2C" w:rsidRPr="00AF1599" w:rsidRDefault="00AF1599" w:rsidP="006D2B46">
      <w:pPr>
        <w:pStyle w:val="Bibliografia"/>
      </w:pPr>
      <w:r w:rsidRPr="00AF1599">
        <w:t>Sira-Ramírez, H., Márquez, R., Rivas-Echeverr</w:t>
      </w:r>
      <w:r>
        <w:t>í</w:t>
      </w:r>
      <w:r w:rsidRPr="00AF1599">
        <w:t xml:space="preserve">a, F. and </w:t>
      </w:r>
      <w:proofErr w:type="spellStart"/>
      <w:r w:rsidRPr="00AF1599">
        <w:t>Llanes</w:t>
      </w:r>
      <w:proofErr w:type="spellEnd"/>
      <w:r w:rsidRPr="00AF1599">
        <w:t xml:space="preserve">-Santiago, O. (2005), </w:t>
      </w:r>
      <w:r w:rsidRPr="00AF1599">
        <w:rPr>
          <w:i/>
        </w:rPr>
        <w:t>Control de Sistemas No Lineales</w:t>
      </w:r>
      <w:r w:rsidRPr="00AF1599">
        <w:t>, Pearson Prentice Hall, Madrid, Espa</w:t>
      </w:r>
      <w:r>
        <w:t>ñ</w:t>
      </w:r>
      <w:r w:rsidRPr="00AF1599">
        <w:t>a.</w:t>
      </w:r>
    </w:p>
    <w:sectPr w:rsidR="003D5C2C" w:rsidRPr="00AF1599" w:rsidSect="006D2B46">
      <w:pgSz w:w="12240" w:h="15840" w:code="1"/>
      <w:pgMar w:top="2160" w:right="1440" w:bottom="1800" w:left="1440" w:header="706" w:footer="706" w:gutter="36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ED0" w:rsidRDefault="00530ED0" w:rsidP="007120D4">
      <w:r>
        <w:separator/>
      </w:r>
    </w:p>
  </w:endnote>
  <w:endnote w:type="continuationSeparator" w:id="0">
    <w:p w:rsidR="00530ED0" w:rsidRDefault="00530ED0" w:rsidP="0071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322" w:rsidRDefault="00DD6322" w:rsidP="00E51E2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6322" w:rsidRDefault="00DD6322" w:rsidP="006D2B4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322" w:rsidRDefault="00DD6322" w:rsidP="00B45127">
    <w:pPr>
      <w:pStyle w:val="Piedepgina"/>
      <w:framePr w:wrap="around" w:vAnchor="text" w:hAnchor="page" w:x="6121" w:y="13"/>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DD6322" w:rsidRDefault="00DD6322" w:rsidP="00B45127">
    <w:pPr>
      <w:pStyle w:val="Piedepgin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322" w:rsidRDefault="00DD6322" w:rsidP="006D2B4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ED0" w:rsidRDefault="00530ED0" w:rsidP="007120D4">
      <w:r>
        <w:separator/>
      </w:r>
    </w:p>
  </w:footnote>
  <w:footnote w:type="continuationSeparator" w:id="0">
    <w:p w:rsidR="00530ED0" w:rsidRDefault="00530ED0" w:rsidP="00712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322" w:rsidRDefault="00DD6322" w:rsidP="00537CD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6322" w:rsidRDefault="00DD6322" w:rsidP="00002D3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322" w:rsidRDefault="00A35452" w:rsidP="005E1934">
    <w:pPr>
      <w:jc w:val="right"/>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237490</wp:posOffset>
              </wp:positionV>
              <wp:extent cx="5715000" cy="0"/>
              <wp:effectExtent l="9525" t="8890" r="9525" b="101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4BD8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pt" to="450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Q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"/>
          </w:pict>
        </mc:Fallback>
      </mc:AlternateContent>
    </w:r>
    <w:r w:rsidR="00DD6322">
      <w:rPr>
        <w:rStyle w:val="Nmerodepgina"/>
      </w:rPr>
      <w:t xml:space="preserve"> </w:t>
    </w:r>
    <w:r w:rsidR="00DD6322">
      <w:rPr>
        <w:rStyle w:val="Nmerodepgina"/>
      </w:rPr>
      <w:fldChar w:fldCharType="begin"/>
    </w:r>
    <w:r w:rsidR="00DD6322">
      <w:rPr>
        <w:rStyle w:val="Nmerodepgina"/>
      </w:rPr>
      <w:instrText xml:space="preserve"> PAGE </w:instrText>
    </w:r>
    <w:r w:rsidR="00DD6322">
      <w:rPr>
        <w:rStyle w:val="Nmerodepgina"/>
      </w:rPr>
      <w:fldChar w:fldCharType="separate"/>
    </w:r>
    <w:r w:rsidR="00DD6322">
      <w:rPr>
        <w:rStyle w:val="Nmerodepgina"/>
        <w:noProof/>
      </w:rPr>
      <w:t>5</w:t>
    </w:r>
    <w:r w:rsidR="00DD6322">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C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1FB75DD"/>
    <w:multiLevelType w:val="multilevel"/>
    <w:tmpl w:val="42541550"/>
    <w:name w:val="capitulo"/>
    <w:lvl w:ilvl="0">
      <w:start w:val="1"/>
      <w:numFmt w:val="decimal"/>
      <w:pStyle w:val="TituloCapNum"/>
      <w:lvlText w:val="Capítulo %1"/>
      <w:lvlJc w:val="left"/>
      <w:pPr>
        <w:tabs>
          <w:tab w:val="num" w:pos="0"/>
        </w:tabs>
        <w:ind w:left="0" w:firstLine="0"/>
      </w:pPr>
      <w:rPr>
        <w:rFonts w:hint="default"/>
      </w:rPr>
    </w:lvl>
    <w:lvl w:ilvl="1">
      <w:start w:val="1"/>
      <w:numFmt w:val="decimal"/>
      <w:pStyle w:val="Seccion"/>
      <w:lvlText w:val="%1.%2"/>
      <w:lvlJc w:val="left"/>
      <w:pPr>
        <w:tabs>
          <w:tab w:val="num" w:pos="576"/>
        </w:tabs>
        <w:ind w:left="576" w:hanging="576"/>
      </w:pPr>
      <w:rPr>
        <w:rFonts w:hint="default"/>
      </w:rPr>
    </w:lvl>
    <w:lvl w:ilvl="2">
      <w:start w:val="1"/>
      <w:numFmt w:val="decimal"/>
      <w:pStyle w:val="Subseccion"/>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0F26D60"/>
    <w:multiLevelType w:val="multilevel"/>
    <w:tmpl w:val="CDF48872"/>
    <w:lvl w:ilvl="0">
      <w:start w:val="1"/>
      <w:numFmt w:val="decimal"/>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9472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8786B81"/>
    <w:multiLevelType w:val="multilevel"/>
    <w:tmpl w:val="705C054E"/>
    <w:lvl w:ilvl="0">
      <w:start w:val="1"/>
      <w:numFmt w:val="decimal"/>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87B6698"/>
    <w:multiLevelType w:val="multilevel"/>
    <w:tmpl w:val="632C0BFA"/>
    <w:name w:val="seccion"/>
    <w:lvl w:ilvl="0">
      <w:start w:val="1"/>
      <w:numFmt w:val="decimal"/>
      <w:lvlText w:val="Capítulo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0553C6"/>
    <w:multiLevelType w:val="multilevel"/>
    <w:tmpl w:val="0A92BFC4"/>
    <w:lvl w:ilvl="0">
      <w:start w:val="1"/>
      <w:numFmt w:val="decimal"/>
      <w:lvlText w:val="Capítul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3F64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CF903E5"/>
    <w:multiLevelType w:val="multilevel"/>
    <w:tmpl w:val="2018AF88"/>
    <w:lvl w:ilvl="0">
      <w:start w:val="1"/>
      <w:numFmt w:val="decimal"/>
      <w:lvlText w:val="Capítulo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2882068"/>
    <w:multiLevelType w:val="multilevel"/>
    <w:tmpl w:val="BFD252D2"/>
    <w:lvl w:ilvl="0">
      <w:start w:val="1"/>
      <w:numFmt w:val="decimal"/>
      <w:lvlText w:val="Capítulo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7415C16"/>
    <w:multiLevelType w:val="multilevel"/>
    <w:tmpl w:val="485EBFB2"/>
    <w:lvl w:ilvl="0">
      <w:start w:val="1"/>
      <w:numFmt w:val="decimal"/>
      <w:lvlText w:val="Capítulo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818204">
    <w:abstractNumId w:val="9"/>
  </w:num>
  <w:num w:numId="2" w16cid:durableId="169030986">
    <w:abstractNumId w:val="2"/>
  </w:num>
  <w:num w:numId="3" w16cid:durableId="1901744447">
    <w:abstractNumId w:val="4"/>
  </w:num>
  <w:num w:numId="4" w16cid:durableId="287860620">
    <w:abstractNumId w:val="6"/>
  </w:num>
  <w:num w:numId="5" w16cid:durableId="86658219">
    <w:abstractNumId w:val="5"/>
  </w:num>
  <w:num w:numId="6" w16cid:durableId="1803695164">
    <w:abstractNumId w:val="10"/>
  </w:num>
  <w:num w:numId="7" w16cid:durableId="945625339">
    <w:abstractNumId w:val="8"/>
  </w:num>
  <w:num w:numId="8" w16cid:durableId="391463165">
    <w:abstractNumId w:val="3"/>
  </w:num>
  <w:num w:numId="9" w16cid:durableId="141165356">
    <w:abstractNumId w:val="7"/>
  </w:num>
  <w:num w:numId="10" w16cid:durableId="1304314497">
    <w:abstractNumId w:val="1"/>
  </w:num>
  <w:num w:numId="11" w16cid:durableId="104937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52"/>
    <w:rsid w:val="00002D33"/>
    <w:rsid w:val="00003CB8"/>
    <w:rsid w:val="00004F23"/>
    <w:rsid w:val="00041273"/>
    <w:rsid w:val="00062453"/>
    <w:rsid w:val="000923CE"/>
    <w:rsid w:val="00154AD9"/>
    <w:rsid w:val="001B634B"/>
    <w:rsid w:val="001C3144"/>
    <w:rsid w:val="00240921"/>
    <w:rsid w:val="00244FCE"/>
    <w:rsid w:val="00285ED7"/>
    <w:rsid w:val="002B109B"/>
    <w:rsid w:val="003D5C2C"/>
    <w:rsid w:val="00465BDC"/>
    <w:rsid w:val="004704C8"/>
    <w:rsid w:val="004A0C9E"/>
    <w:rsid w:val="00530ED0"/>
    <w:rsid w:val="005366C3"/>
    <w:rsid w:val="00537CD2"/>
    <w:rsid w:val="005E1934"/>
    <w:rsid w:val="005F641A"/>
    <w:rsid w:val="006A273F"/>
    <w:rsid w:val="006D2B46"/>
    <w:rsid w:val="007120D4"/>
    <w:rsid w:val="007427AC"/>
    <w:rsid w:val="007C0480"/>
    <w:rsid w:val="008D6C31"/>
    <w:rsid w:val="00915BD3"/>
    <w:rsid w:val="00960D2D"/>
    <w:rsid w:val="0097467B"/>
    <w:rsid w:val="009D58E0"/>
    <w:rsid w:val="009F7535"/>
    <w:rsid w:val="00A35452"/>
    <w:rsid w:val="00A856C1"/>
    <w:rsid w:val="00A93B08"/>
    <w:rsid w:val="00AE582E"/>
    <w:rsid w:val="00AF1599"/>
    <w:rsid w:val="00B45127"/>
    <w:rsid w:val="00B5178C"/>
    <w:rsid w:val="00B60291"/>
    <w:rsid w:val="00BE5E54"/>
    <w:rsid w:val="00C37F63"/>
    <w:rsid w:val="00C61564"/>
    <w:rsid w:val="00D505FD"/>
    <w:rsid w:val="00D528F4"/>
    <w:rsid w:val="00D6444B"/>
    <w:rsid w:val="00DD6322"/>
    <w:rsid w:val="00DE2750"/>
    <w:rsid w:val="00E12942"/>
    <w:rsid w:val="00E51E21"/>
    <w:rsid w:val="00ED6304"/>
    <w:rsid w:val="00EE2688"/>
    <w:rsid w:val="00F00365"/>
    <w:rsid w:val="00F23A18"/>
    <w:rsid w:val="00F55E9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10739"/>
  <w15:chartTrackingRefBased/>
  <w15:docId w15:val="{0AE249D8-5A21-495E-A6EA-8F6DAF05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322"/>
    <w:pPr>
      <w:spacing w:line="329" w:lineRule="auto"/>
      <w:jc w:val="both"/>
    </w:pPr>
    <w:rPr>
      <w:rFonts w:ascii="Perpetua" w:hAnsi="Perpetua"/>
      <w:sz w:val="24"/>
      <w:szCs w:val="24"/>
      <w:lang w:eastAsia="en-US"/>
    </w:rPr>
  </w:style>
  <w:style w:type="paragraph" w:styleId="Ttulo1">
    <w:name w:val="heading 1"/>
    <w:basedOn w:val="Normal"/>
    <w:next w:val="Normal"/>
    <w:qFormat/>
    <w:rsid w:val="0097467B"/>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427AC"/>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7427AC"/>
    <w:pPr>
      <w:keepNext/>
      <w:spacing w:before="240" w:after="60"/>
      <w:outlineLvl w:val="2"/>
    </w:pPr>
    <w:rPr>
      <w:rFonts w:ascii="Arial" w:hAnsi="Arial" w:cs="Arial"/>
      <w:b/>
      <w:bCs/>
      <w:sz w:val="26"/>
      <w:szCs w:val="26"/>
    </w:rPr>
  </w:style>
  <w:style w:type="paragraph" w:styleId="Ttulo4">
    <w:name w:val="heading 4"/>
    <w:basedOn w:val="Normal"/>
    <w:next w:val="Normal"/>
    <w:qFormat/>
    <w:rsid w:val="007427AC"/>
    <w:pPr>
      <w:keepNext/>
      <w:spacing w:before="240" w:after="60"/>
      <w:outlineLvl w:val="3"/>
    </w:pPr>
    <w:rPr>
      <w:b/>
      <w:bCs/>
      <w:sz w:val="28"/>
      <w:szCs w:val="28"/>
    </w:rPr>
  </w:style>
  <w:style w:type="paragraph" w:styleId="Ttulo5">
    <w:name w:val="heading 5"/>
    <w:basedOn w:val="Normal"/>
    <w:next w:val="Normal"/>
    <w:qFormat/>
    <w:rsid w:val="007427AC"/>
    <w:pPr>
      <w:spacing w:before="240" w:after="60"/>
      <w:outlineLvl w:val="4"/>
    </w:pPr>
    <w:rPr>
      <w:b/>
      <w:bCs/>
      <w:i/>
      <w:iCs/>
      <w:sz w:val="26"/>
      <w:szCs w:val="26"/>
    </w:rPr>
  </w:style>
  <w:style w:type="paragraph" w:styleId="Ttulo6">
    <w:name w:val="heading 6"/>
    <w:basedOn w:val="Normal"/>
    <w:next w:val="Normal"/>
    <w:qFormat/>
    <w:rsid w:val="007427AC"/>
    <w:pPr>
      <w:spacing w:before="240" w:after="60"/>
      <w:outlineLvl w:val="5"/>
    </w:pPr>
    <w:rPr>
      <w:b/>
      <w:bCs/>
      <w:sz w:val="22"/>
      <w:szCs w:val="22"/>
    </w:rPr>
  </w:style>
  <w:style w:type="paragraph" w:styleId="Ttulo7">
    <w:name w:val="heading 7"/>
    <w:basedOn w:val="Normal"/>
    <w:next w:val="Normal"/>
    <w:qFormat/>
    <w:rsid w:val="007427AC"/>
    <w:pPr>
      <w:spacing w:before="240" w:after="60"/>
      <w:outlineLvl w:val="6"/>
    </w:pPr>
  </w:style>
  <w:style w:type="paragraph" w:styleId="Ttulo8">
    <w:name w:val="heading 8"/>
    <w:basedOn w:val="Normal"/>
    <w:next w:val="Normal"/>
    <w:qFormat/>
    <w:rsid w:val="007427AC"/>
    <w:pPr>
      <w:spacing w:before="240" w:after="60"/>
      <w:outlineLvl w:val="7"/>
    </w:pPr>
    <w:rPr>
      <w:i/>
      <w:iCs/>
    </w:rPr>
  </w:style>
  <w:style w:type="paragraph" w:styleId="Ttulo9">
    <w:name w:val="heading 9"/>
    <w:basedOn w:val="Normal"/>
    <w:next w:val="Normal"/>
    <w:qFormat/>
    <w:rsid w:val="007427AC"/>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royecto">
    <w:name w:val="TituloProyecto"/>
    <w:basedOn w:val="Normal"/>
    <w:next w:val="Normal"/>
    <w:rsid w:val="00244FCE"/>
    <w:pPr>
      <w:jc w:val="center"/>
    </w:pPr>
    <w:rPr>
      <w:smallCaps/>
      <w:sz w:val="36"/>
      <w:szCs w:val="40"/>
    </w:rPr>
  </w:style>
  <w:style w:type="paragraph" w:customStyle="1" w:styleId="Portada">
    <w:name w:val="Portada"/>
    <w:basedOn w:val="Normal"/>
    <w:rsid w:val="004704C8"/>
    <w:pPr>
      <w:jc w:val="center"/>
    </w:pPr>
  </w:style>
  <w:style w:type="paragraph" w:customStyle="1" w:styleId="TituloResumen">
    <w:name w:val="TituloResumen"/>
    <w:basedOn w:val="Normal"/>
    <w:next w:val="Normal"/>
    <w:rsid w:val="00C37F63"/>
    <w:pPr>
      <w:jc w:val="center"/>
    </w:pPr>
    <w:rPr>
      <w:b/>
      <w:sz w:val="28"/>
    </w:rPr>
  </w:style>
  <w:style w:type="paragraph" w:customStyle="1" w:styleId="Dedicatoria">
    <w:name w:val="Dedicatoria"/>
    <w:basedOn w:val="Normal"/>
    <w:next w:val="Normal"/>
    <w:rsid w:val="00D505FD"/>
    <w:pPr>
      <w:spacing w:line="360" w:lineRule="auto"/>
      <w:jc w:val="center"/>
    </w:pPr>
    <w:rPr>
      <w:i/>
      <w:sz w:val="28"/>
      <w:szCs w:val="28"/>
    </w:rPr>
  </w:style>
  <w:style w:type="paragraph" w:customStyle="1" w:styleId="TituloCap">
    <w:name w:val="TituloCap"/>
    <w:basedOn w:val="Normal"/>
    <w:next w:val="PrimerParrafo"/>
    <w:rsid w:val="00AF1599"/>
    <w:pPr>
      <w:spacing w:before="840" w:after="480" w:line="480" w:lineRule="auto"/>
      <w:outlineLvl w:val="0"/>
    </w:pPr>
    <w:rPr>
      <w:b/>
      <w:sz w:val="40"/>
      <w:szCs w:val="36"/>
    </w:rPr>
  </w:style>
  <w:style w:type="paragraph" w:styleId="Piedepgina">
    <w:name w:val="footer"/>
    <w:basedOn w:val="Normal"/>
    <w:rsid w:val="00E12942"/>
    <w:pPr>
      <w:tabs>
        <w:tab w:val="center" w:pos="4320"/>
        <w:tab w:val="right" w:pos="8640"/>
      </w:tabs>
    </w:pPr>
  </w:style>
  <w:style w:type="character" w:styleId="Nmerodepgina">
    <w:name w:val="page number"/>
    <w:basedOn w:val="Fuentedeprrafopredeter"/>
    <w:rsid w:val="00E12942"/>
  </w:style>
  <w:style w:type="paragraph" w:styleId="Encabezado">
    <w:name w:val="header"/>
    <w:basedOn w:val="Normal"/>
    <w:rsid w:val="00002D33"/>
    <w:pPr>
      <w:tabs>
        <w:tab w:val="center" w:pos="4320"/>
        <w:tab w:val="right" w:pos="8640"/>
      </w:tabs>
    </w:pPr>
  </w:style>
  <w:style w:type="paragraph" w:customStyle="1" w:styleId="TituloCapNum">
    <w:name w:val="TituloCapNum"/>
    <w:basedOn w:val="TituloCap"/>
    <w:next w:val="PrimerParrafo"/>
    <w:rsid w:val="00E51E21"/>
    <w:pPr>
      <w:numPr>
        <w:numId w:val="10"/>
      </w:numPr>
    </w:pPr>
  </w:style>
  <w:style w:type="paragraph" w:customStyle="1" w:styleId="Bibliografia">
    <w:name w:val="Bibliografia"/>
    <w:basedOn w:val="Normal"/>
    <w:rsid w:val="00AF1599"/>
    <w:pPr>
      <w:spacing w:line="360" w:lineRule="auto"/>
      <w:ind w:left="288" w:hanging="288"/>
    </w:pPr>
  </w:style>
  <w:style w:type="paragraph" w:customStyle="1" w:styleId="PortadaArriba">
    <w:name w:val="PortadaArriba"/>
    <w:basedOn w:val="Normal"/>
    <w:rsid w:val="00244FCE"/>
    <w:pPr>
      <w:jc w:val="center"/>
    </w:pPr>
    <w:rPr>
      <w:smallCaps/>
      <w:sz w:val="28"/>
      <w:szCs w:val="28"/>
    </w:rPr>
  </w:style>
  <w:style w:type="paragraph" w:customStyle="1" w:styleId="Estilo1">
    <w:name w:val="Estilo1"/>
    <w:basedOn w:val="TituloResumen"/>
    <w:rsid w:val="00C37F63"/>
  </w:style>
  <w:style w:type="paragraph" w:customStyle="1" w:styleId="AutorResumen">
    <w:name w:val="AutorResumen"/>
    <w:basedOn w:val="TituloResumen"/>
    <w:next w:val="Normal"/>
    <w:rsid w:val="00C37F63"/>
    <w:rPr>
      <w:b w:val="0"/>
    </w:rPr>
  </w:style>
  <w:style w:type="paragraph" w:customStyle="1" w:styleId="PrimerParrafo">
    <w:name w:val="PrimerParrafo"/>
    <w:basedOn w:val="Normal"/>
    <w:next w:val="Parrafo"/>
    <w:rsid w:val="00240921"/>
  </w:style>
  <w:style w:type="paragraph" w:customStyle="1" w:styleId="Parrafo">
    <w:name w:val="Parrafo"/>
    <w:basedOn w:val="PrimerParrafo"/>
    <w:rsid w:val="00240921"/>
    <w:pPr>
      <w:ind w:firstLine="720"/>
    </w:pPr>
  </w:style>
  <w:style w:type="paragraph" w:customStyle="1" w:styleId="Seccion">
    <w:name w:val="Seccion"/>
    <w:basedOn w:val="Normal"/>
    <w:next w:val="PrimerParrafo"/>
    <w:rsid w:val="00E51E21"/>
    <w:pPr>
      <w:numPr>
        <w:ilvl w:val="1"/>
        <w:numId w:val="10"/>
      </w:numPr>
      <w:spacing w:before="120" w:after="120"/>
    </w:pPr>
    <w:rPr>
      <w:b/>
      <w:sz w:val="32"/>
    </w:rPr>
  </w:style>
  <w:style w:type="paragraph" w:customStyle="1" w:styleId="EstiloBibliografiaIzquierda0Sangrafrancesa05">
    <w:name w:val="Estilo Bibliografia + Izquierda:  0&quot; Sangría francesa:  0.5&quot;"/>
    <w:basedOn w:val="Bibliografia"/>
    <w:rsid w:val="00AF1599"/>
    <w:rPr>
      <w:szCs w:val="20"/>
    </w:rPr>
  </w:style>
  <w:style w:type="paragraph" w:customStyle="1" w:styleId="Subseccion">
    <w:name w:val="Subseccion"/>
    <w:basedOn w:val="Seccion"/>
    <w:next w:val="PrimerParrafo"/>
    <w:rsid w:val="00E51E21"/>
    <w:pPr>
      <w:numPr>
        <w:ilvl w:val="2"/>
      </w:numPr>
    </w:pPr>
    <w:rPr>
      <w:sz w:val="28"/>
    </w:rPr>
  </w:style>
  <w:style w:type="paragraph" w:styleId="TDC2">
    <w:name w:val="toc 2"/>
    <w:basedOn w:val="Normal"/>
    <w:next w:val="Normal"/>
    <w:autoRedefine/>
    <w:semiHidden/>
    <w:rsid w:val="006D2B46"/>
    <w:pPr>
      <w:ind w:left="240"/>
    </w:pPr>
  </w:style>
  <w:style w:type="paragraph" w:styleId="TDC1">
    <w:name w:val="toc 1"/>
    <w:basedOn w:val="Normal"/>
    <w:next w:val="Normal"/>
    <w:autoRedefine/>
    <w:semiHidden/>
    <w:rsid w:val="006D2B46"/>
  </w:style>
  <w:style w:type="paragraph" w:styleId="TDC3">
    <w:name w:val="toc 3"/>
    <w:basedOn w:val="Normal"/>
    <w:next w:val="Normal"/>
    <w:autoRedefine/>
    <w:semiHidden/>
    <w:rsid w:val="006D2B46"/>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PACHO\Documents\LATEX%20CD\proyectodegradoReglamyEstilos\formatowordbeta\ProyectoGrado.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ProyectoGrado.dot</Template>
  <TotalTime>6</TotalTime>
  <Pages>1</Pages>
  <Words>1344</Words>
  <Characters>7392</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 del proyecto de grado: generalmente de un máximo de dos líneas</vt:lpstr>
      <vt:lpstr>Título del proyecto de grado: generalmente de un máximo de dos líneas</vt:lpstr>
    </vt:vector>
  </TitlesOfParts>
  <Company>Universidad de Los Andes</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 de grado: generalmente de un máximo de dos líneas</dc:title>
  <dc:subject>Sistemas de Control</dc:subject>
  <dc:creator>CAPACHO</dc:creator>
  <cp:keywords>Proyecto de grado, Formato digital, Elementos y estructura</cp:keywords>
  <dc:description>Aquí va el resumen del trabajo, a lo sumo de una página, incluyendo un conjunto de palabras clave y, además, el número de cota si está disponible.</dc:description>
  <cp:lastModifiedBy>584127713763</cp:lastModifiedBy>
  <cp:revision>5</cp:revision>
  <dcterms:created xsi:type="dcterms:W3CDTF">2018-04-09T07:04:00Z</dcterms:created>
  <dcterms:modified xsi:type="dcterms:W3CDTF">2022-10-02T22:06:00Z</dcterms:modified>
</cp:coreProperties>
</file>